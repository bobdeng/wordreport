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0DCE" w:rsidRDefault="00DA0DCE" w:rsidP="007E3550">
      <w:pPr>
        <w:spacing w:line="0" w:lineRule="atLeast"/>
        <w:rPr>
          <w:rFonts w:hint="eastAsia"/>
          <w:b/>
          <w:caps/>
          <w:color w:val="000000"/>
          <w:spacing w:val="20"/>
          <w:sz w:val="56"/>
          <w:szCs w:val="56"/>
        </w:rPr>
      </w:pPr>
    </w:p>
    <w:sectPr w:rsidR="00DA0DCE">
      <w:headerReference w:type="default" r:id="rId8"/>
      <w:pgSz w:w="11907" w:h="16160"/>
      <w:pgMar w:top="1440" w:right="1797" w:bottom="1440" w:left="1797" w:header="851" w:footer="851" w:gutter="0"/>
      <w:cols w:space="720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35B9" w:rsidRDefault="006D35B9">
      <w:r>
        <w:separator/>
      </w:r>
    </w:p>
  </w:endnote>
  <w:endnote w:type="continuationSeparator" w:id="0">
    <w:p w:rsidR="006D35B9" w:rsidRDefault="006D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35B9" w:rsidRDefault="006D35B9">
      <w:r>
        <w:separator/>
      </w:r>
    </w:p>
  </w:footnote>
  <w:footnote w:type="continuationSeparator" w:id="0">
    <w:p w:rsidR="006D35B9" w:rsidRDefault="006D3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0DCE" w:rsidRDefault="00DA0DCE">
    <w:pPr>
      <w:pStyle w:val="a7"/>
    </w:pPr>
  </w:p>
  <w:p w:rsidR="00DA0DCE" w:rsidRDefault="006D35B9">
    <w:pPr>
      <w:pStyle w:val="a7"/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（</w:t>
    </w:r>
    <w:r>
      <w:rPr>
        <w:rFonts w:ascii="Times New Roman" w:hAnsi="Times New Roman" w:hint="eastAsia"/>
      </w:rPr>
      <w:t>≮任务单</w:t>
    </w:r>
    <w:r>
      <w:rPr>
        <w:rFonts w:ascii="Times New Roman" w:hAnsi="Times New Roman" w:hint="eastAsia"/>
      </w:rPr>
      <w:t>.</w:t>
    </w:r>
    <w:r>
      <w:rPr>
        <w:rFonts w:ascii="Times New Roman" w:hAnsi="Times New Roman" w:hint="eastAsia"/>
      </w:rPr>
      <w:t>委托单号数据≯</w:t>
    </w:r>
    <w:r>
      <w:rPr>
        <w:rFonts w:ascii="Times New Roman" w:hAnsi="Times New Roman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66"/>
    <w:rsid w:val="00070951"/>
    <w:rsid w:val="000865A9"/>
    <w:rsid w:val="00110DBE"/>
    <w:rsid w:val="00207907"/>
    <w:rsid w:val="00224BC0"/>
    <w:rsid w:val="00283405"/>
    <w:rsid w:val="002A1FC7"/>
    <w:rsid w:val="00472978"/>
    <w:rsid w:val="0051294E"/>
    <w:rsid w:val="005E3866"/>
    <w:rsid w:val="00626390"/>
    <w:rsid w:val="006D35B9"/>
    <w:rsid w:val="007418A2"/>
    <w:rsid w:val="00792B8D"/>
    <w:rsid w:val="007E3550"/>
    <w:rsid w:val="00901430"/>
    <w:rsid w:val="00A0099F"/>
    <w:rsid w:val="00A90B66"/>
    <w:rsid w:val="00A910BF"/>
    <w:rsid w:val="00A94345"/>
    <w:rsid w:val="00B92ADD"/>
    <w:rsid w:val="00BE4876"/>
    <w:rsid w:val="00BF690E"/>
    <w:rsid w:val="00C57FA9"/>
    <w:rsid w:val="00CE77FB"/>
    <w:rsid w:val="00DA0DCE"/>
    <w:rsid w:val="00ED3B3E"/>
    <w:rsid w:val="00EF7769"/>
    <w:rsid w:val="00F3523A"/>
    <w:rsid w:val="0D2A28AA"/>
    <w:rsid w:val="121A1061"/>
    <w:rsid w:val="1D382C7D"/>
    <w:rsid w:val="1D6C3564"/>
    <w:rsid w:val="240B1776"/>
    <w:rsid w:val="29815DC9"/>
    <w:rsid w:val="2FA41B75"/>
    <w:rsid w:val="35251970"/>
    <w:rsid w:val="3AAA4E85"/>
    <w:rsid w:val="49071875"/>
    <w:rsid w:val="4F1F75A3"/>
    <w:rsid w:val="52ED7651"/>
    <w:rsid w:val="530E7412"/>
    <w:rsid w:val="53C575F3"/>
    <w:rsid w:val="59226B0D"/>
    <w:rsid w:val="5A7F6F50"/>
    <w:rsid w:val="601A2497"/>
    <w:rsid w:val="67095159"/>
    <w:rsid w:val="67B120B9"/>
    <w:rsid w:val="68BF4BB3"/>
    <w:rsid w:val="749D69AA"/>
    <w:rsid w:val="77EF7F92"/>
    <w:rsid w:val="7B7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B05309"/>
  <w15:docId w15:val="{8202CFBD-D262-DF47-A5CF-BA6836BB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样式1"/>
    <w:basedOn w:val="a0"/>
    <w:uiPriority w:val="1"/>
    <w:qFormat/>
    <w:rPr>
      <w:rFonts w:eastAsia="华文仿宋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496;&#36164;&#26009;\a-&#20844;&#21496;&#38144;&#21806;\&#24191;&#24030;&#26059;&#36798;&#26816;&#27979;\XD&#20008;CX28C%20&#26816;&#39564;&#25253;&#21578;-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D:\公司资料\a-公司销售\广州旋达检测\XD丨CX28C 检验报告-2.dotx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收样日期丨委托单位丨样品名称丨检验报告丨报告编号</dc:title>
  <dc:creator>SA</dc:creator>
  <cp:keywords>广东旋达检测技术服务有限公司</cp:keywords>
  <cp:lastModifiedBy>邓 志国</cp:lastModifiedBy>
  <cp:revision>3</cp:revision>
  <dcterms:created xsi:type="dcterms:W3CDTF">2020-07-16T07:36:00Z</dcterms:created>
  <dcterms:modified xsi:type="dcterms:W3CDTF">2020-08-07T02:56:00Z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