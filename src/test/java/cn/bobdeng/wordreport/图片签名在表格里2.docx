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dxa" w:w="9200"/>
        <w:jc w:val="center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Layout w:type="fixed"/>
        <w:tblLook w:firstColumn="1" w:firstRow="1" w:lastColumn="0" w:lastRow="0" w:noHBand="0" w:noVBand="1" w:val="04A0"/>
      </w:tblPr>
      <w:tblGrid>
        <w:gridCol w:w="1720"/>
        <w:gridCol w:w="3119"/>
        <w:gridCol w:w="2979"/>
        <w:gridCol w:w="1382"/>
      </w:tblGrid>
      <w:tr w14:paraId="5A5DEC01" w14:textId="77777777" w:rsidR="00A92F16" w:rsidTr="00D10901">
        <w:trPr>
          <w:trHeight w:val="983"/>
          <w:jc w:val="center"/>
        </w:trPr>
        <w:tc>
          <w:tcPr>
            <w:tcW w:type="dxa" w:w="1720"/>
            <w:shd w:color="auto" w:fill="auto" w:val="clear"/>
            <w:vAlign w:val="center"/>
          </w:tcPr>
          <w:p w14:paraId="30A574AF" w14:textId="13D0E3A4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仿宋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drawing>
                <wp:inline distT="0" distR="0" distB="0" distL="0">
                  <wp:extent cx="508000" cy="203200"/>
                  <wp:docPr id="0" name="Drawing 0" descr="35de36ee-188a-468c-a3f7-582f4dc396a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35de36ee-188a-468c-a3f7-582f4dc396a3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9"/>
            <w:shd w:color="auto" w:fill="auto" w:val="clear"/>
            <w:vAlign w:val="center"/>
          </w:tcPr>
          <w:p w14:paraId="567A35B0" w14:textId="23A0320E" w:rsidP="00D10901" w:rsidR="00A92F16" w:rsidRDefault="00A92F16">
            <w:pPr>
              <w:spacing w:line="360" w:lineRule="auto"/>
              <w:jc w:val="center"/>
              <w:rPr>
                <w:rFonts w:ascii="Times New Roman" w:cs="Times New Roman" w:eastAsia="仿宋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drawing>
                <wp:inline distT="0" distR="0" distB="0" distL="0">
                  <wp:extent cx="508000" cy="203200"/>
                  <wp:docPr id="1" name="Drawing 1" descr="b81a212b-9187-445d-8b68-729f8bf321e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81a212b-9187-445d-8b68-729f8bf321e9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9"/>
            <w:shd w:color="auto" w:fill="auto" w:val="clear"/>
            <w:vAlign w:val="center"/>
          </w:tcPr>
          <w:p w14:paraId="296A9228" w14:textId="53A9424D" w:rsidP="00D10901" w:rsidR="00A92F16" w:rsidRDefault="009239B0">
            <w:pPr>
              <w:spacing w:line="0" w:lineRule="atLeast"/>
              <w:jc w:val="center"/>
              <w:rPr>
                <w:rFonts w:ascii="Times New Roman" w:cs="Times New Roman" w:eastAsia="仿宋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</w:p>
        </w:tc>
        <w:tc>
          <w:tcPr>
            <w:tcW w:type="dxa" w:w="1382"/>
            <w:shd w:color="auto" w:fill="auto" w:val="clear"/>
            <w:vAlign w:val="center"/>
          </w:tcPr>
          <w:p w14:paraId="7875CD9D" w14:textId="77777777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华文仿宋" w:hAnsi="Times New Roman"/>
                <w:caps/>
                <w:sz w:val="24"/>
                <w:szCs w:val="24"/>
              </w:rPr>
            </w:pPr>
          </w:p>
        </w:tc>
      </w:tr>
      <w:tr w14:paraId="5A5DEC01" w14:textId="77777777" w:rsidR="00A92F16" w:rsidTr="00D10901">
        <w:trPr>
          <w:trHeight w:val="983"/>
          <w:jc w:val="center"/>
        </w:trPr>
        <w:tc>
          <w:tcPr>
            <w:tcW w:type="dxa" w:w="1720"/>
            <w:shd w:color="auto" w:fill="auto" w:val="clear"/>
            <w:vAlign w:val="center"/>
          </w:tcPr>
          <w:p w14:paraId="30A574AF" w14:textId="13D0E3A4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仿宋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</w:p>
        </w:tc>
        <w:tc>
          <w:tcPr>
            <w:tcW w:type="dxa" w:w="3119"/>
            <w:shd w:color="auto" w:fill="auto" w:val="clear"/>
            <w:vAlign w:val="center"/>
          </w:tcPr>
          <w:p w14:paraId="567A35B0" w14:textId="23A0320E" w:rsidP="00D10901" w:rsidR="00A92F16" w:rsidRDefault="00A92F16">
            <w:pPr>
              <w:spacing w:line="360" w:lineRule="auto"/>
              <w:jc w:val="center"/>
              <w:rPr>
                <w:rFonts w:ascii="Times New Roman" w:cs="Times New Roman" w:eastAsia="仿宋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drawing>
                <wp:inline distT="0" distR="0" distB="0" distL="0">
                  <wp:extent cx="508000" cy="203200"/>
                  <wp:docPr id="2" name="Drawing 2" descr="ac3ad124-4cc5-42c5-8e20-f989474b85c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c3ad124-4cc5-42c5-8e20-f989474b85ce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79"/>
            <w:shd w:color="auto" w:fill="auto" w:val="clear"/>
            <w:vAlign w:val="center"/>
          </w:tcPr>
          <w:p w14:paraId="296A9228" w14:textId="53A9424D" w:rsidP="00D10901" w:rsidR="00A92F16" w:rsidRDefault="009239B0">
            <w:pPr>
              <w:spacing w:line="0" w:lineRule="atLeast"/>
              <w:jc w:val="center"/>
              <w:rPr>
                <w:rFonts w:ascii="Times New Roman" w:cs="Times New Roman" w:eastAsia="仿宋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  <w:u w:val="none"/>
              </w:rPr>
              <w:t/>
            </w:r>
          </w:p>
        </w:tc>
        <w:tc>
          <w:tcPr>
            <w:tcW w:type="dxa" w:w="1382"/>
            <w:shd w:color="auto" w:fill="auto" w:val="clear"/>
            <w:vAlign w:val="center"/>
          </w:tcPr>
          <w:p w14:paraId="7875CD9D" w14:textId="77777777" w:rsidP="00D10901" w:rsidR="00A92F16" w:rsidRDefault="00A92F16">
            <w:pPr>
              <w:spacing w:line="0" w:lineRule="atLeast"/>
              <w:jc w:val="center"/>
              <w:rPr>
                <w:rFonts w:ascii="Times New Roman" w:cs="Times New Roman" w:eastAsia="华文仿宋" w:hAnsi="Times New Roman"/>
                <w:caps/>
                <w:sz w:val="24"/>
                <w:szCs w:val="24"/>
              </w:rPr>
            </w:pPr>
          </w:p>
        </w:tc>
      </w:tr>
    </w:tbl>
    <w:p w14:paraId="708BA20A" w14:textId="5F493809" w:rsidP="00A92F16" w:rsidR="00121318" w:rsidRDefault="00121318"/>
    <w:p w14:paraId="16F78C4F" w14:textId="31CE80C7" w:rsidP="00A92F16" w:rsidR="006D20CB" w:rsidRDefault="006D20CB" w:rsidRPr="006C0FED">
      <w:pPr>
        <w:rPr>
          <w:rFonts w:asciiTheme="minorEastAsia" w:hAnsiTheme="minorEastAsia"/>
          <w:szCs w:val="21"/>
        </w:rPr>
      </w:pPr>
      <w:r>
        <w:rPr>
          <w:rFonts w:ascii="宋体" w:hAnsi="宋体" w:cs="宋体" w:eastAsia="宋体"/>
          <w:b w:val="false"/>
          <w:i w:val="false"/>
          <w:u w:val="none"/>
        </w:rPr>
        <w:t/>
      </w:r>
      <w:r>
        <w:rPr>
          <w:rFonts w:ascii="宋体" w:hAnsi="宋体" w:cs="宋体" w:eastAsia="宋体"/>
          <w:b w:val="false"/>
          <w:i w:val="false"/>
          <w:u w:val="none"/>
        </w:rPr>
        <w:drawing>
          <wp:inline distT="0" distR="0" distB="0" distL="0">
            <wp:extent cx="444500" cy="177800"/>
            <wp:docPr id="3" name="Drawing 3" descr="7a145773-e879-4daa-9404-5050fadb4dfc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a145773-e879-4daa-9404-5050fadb4dfc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b w:val="false"/>
          <w:i w:val="false"/>
          <w:u w:val="none"/>
        </w:rPr>
        <w:drawing>
          <wp:inline distT="0" distR="0" distB="0" distL="0">
            <wp:extent cx="444500" cy="177800"/>
            <wp:docPr id="4" name="Drawing 4" descr="108f9877-1aca-4128-89f9-344af1abeef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8f9877-1aca-4128-89f9-344af1abeef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0CB" w:rsidRPr="006C0FED">
      <w:headerReference r:id="rId8" w:type="default"/>
      <w:pgSz w:h="16160" w:w="11907"/>
      <w:pgMar w:bottom="1440" w:footer="851" w:gutter="0" w:header="851" w:left="1797" w:right="1797" w:top="1440"/>
      <w:cols w:space="720"/>
      <w:docGrid w:linePitch="333" w:type="linesAndChar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D51F" w14:textId="77777777" w:rsidR="007B770E" w:rsidRDefault="007B770E">
      <w:r>
        <w:separator/>
      </w:r>
    </w:p>
  </w:endnote>
  <w:endnote w:type="continuationSeparator" w:id="0">
    <w:p w14:paraId="198EDA27" w14:textId="77777777" w:rsidR="007B770E" w:rsidRDefault="007B7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0D2A85C" w14:textId="77777777" w:rsidR="007B770E" w:rsidRDefault="007B770E">
      <w:r>
        <w:separator/>
      </w:r>
    </w:p>
  </w:footnote>
  <w:footnote w:id="0" w:type="continuationSeparator">
    <w:p w14:paraId="0695B25E" w14:textId="77777777" w:rsidR="007B770E" w:rsidRDefault="007B770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8D45252" w14:textId="77777777" w:rsidR="00121318" w:rsidRDefault="00121318">
    <w:pPr>
      <w:pStyle w:val="a7"/>
    </w:pPr>
  </w:p>
  <w:p w14:paraId="4466E011" w14:textId="705252AF" w:rsidR="00121318" w:rsidRDefault="00061F88">
    <w:pPr>
      <w:pStyle w:val="a7"/>
    </w:pPr>
    <w:r>
      <w:t>广东旋达</w:t>
    </w:r>
    <w:r>
      <w:rPr>
        <w:rFonts w:hint="eastAsia"/>
      </w:rPr>
      <w:t>检测技术服务有限公司</w:t>
    </w:r>
    <w:r>
      <w:rPr>
        <w:rFonts w:hint="eastAsia"/>
      </w:rPr>
      <w:t xml:space="preserve"> </w:t>
    </w:r>
    <w:r>
      <w:rPr>
        <w:rFonts w:hint="eastAsia"/>
      </w:rPr>
      <w:t>检验报告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（）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7A281683"/>
    <w:multiLevelType w:val="multilevel"/>
    <w:tmpl w:val="7A281683"/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62" w:val="bestFit"/>
  <w:bordersDoNotSurroundHeader/>
  <w:bordersDoNotSurroundFooter/>
  <w:proofState w:grammar="clean"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66"/>
    <w:rsid w:val="00061F88"/>
    <w:rsid w:val="00070951"/>
    <w:rsid w:val="000865A9"/>
    <w:rsid w:val="00110DBE"/>
    <w:rsid w:val="00117DE3"/>
    <w:rsid w:val="00121318"/>
    <w:rsid w:val="00207907"/>
    <w:rsid w:val="00224BC0"/>
    <w:rsid w:val="00283405"/>
    <w:rsid w:val="002A1FC7"/>
    <w:rsid w:val="00472978"/>
    <w:rsid w:val="0051294E"/>
    <w:rsid w:val="005E3866"/>
    <w:rsid w:val="00626390"/>
    <w:rsid w:val="00637BC7"/>
    <w:rsid w:val="006760B3"/>
    <w:rsid w:val="006A003A"/>
    <w:rsid w:val="006C0FED"/>
    <w:rsid w:val="006C4989"/>
    <w:rsid w:val="006D20CB"/>
    <w:rsid w:val="007418A2"/>
    <w:rsid w:val="00792B8D"/>
    <w:rsid w:val="007B6DED"/>
    <w:rsid w:val="007B770E"/>
    <w:rsid w:val="00804AE4"/>
    <w:rsid w:val="00845780"/>
    <w:rsid w:val="00901430"/>
    <w:rsid w:val="009239B0"/>
    <w:rsid w:val="009953BE"/>
    <w:rsid w:val="00A0099F"/>
    <w:rsid w:val="00A90B66"/>
    <w:rsid w:val="00A910BF"/>
    <w:rsid w:val="00A92F16"/>
    <w:rsid w:val="00A94345"/>
    <w:rsid w:val="00B92ADD"/>
    <w:rsid w:val="00BE4876"/>
    <w:rsid w:val="00BF690E"/>
    <w:rsid w:val="00C1244F"/>
    <w:rsid w:val="00C57FA9"/>
    <w:rsid w:val="00CA1367"/>
    <w:rsid w:val="00CE77FB"/>
    <w:rsid w:val="00D205ED"/>
    <w:rsid w:val="00D4763F"/>
    <w:rsid w:val="00D70C36"/>
    <w:rsid w:val="00DD2759"/>
    <w:rsid w:val="00DD5B2C"/>
    <w:rsid w:val="00EB7C5F"/>
    <w:rsid w:val="00ED3B3E"/>
    <w:rsid w:val="00EF7769"/>
    <w:rsid w:val="00F3523A"/>
    <w:rsid w:val="0D2A28AA"/>
    <w:rsid w:val="121A1061"/>
    <w:rsid w:val="1D382C7D"/>
    <w:rsid w:val="1D6C3564"/>
    <w:rsid w:val="1F853285"/>
    <w:rsid w:val="240B1776"/>
    <w:rsid w:val="29815DC9"/>
    <w:rsid w:val="2F812F8F"/>
    <w:rsid w:val="2FA41B75"/>
    <w:rsid w:val="35251970"/>
    <w:rsid w:val="3AAA4E85"/>
    <w:rsid w:val="47CE251C"/>
    <w:rsid w:val="49071875"/>
    <w:rsid w:val="4F1F75A3"/>
    <w:rsid w:val="50F65ABD"/>
    <w:rsid w:val="52ED7651"/>
    <w:rsid w:val="530E7412"/>
    <w:rsid w:val="53C575F3"/>
    <w:rsid w:val="59226B0D"/>
    <w:rsid w:val="5A7F6F50"/>
    <w:rsid w:val="601A2497"/>
    <w:rsid w:val="60EE076A"/>
    <w:rsid w:val="66D17A68"/>
    <w:rsid w:val="67095159"/>
    <w:rsid w:val="67B120B9"/>
    <w:rsid w:val="68BF4BB3"/>
    <w:rsid w:val="749D69AA"/>
    <w:rsid w:val="75D0559E"/>
    <w:rsid w:val="77EF7F92"/>
    <w:rsid w:val="7B737E0E"/>
    <w:rsid w:val="7EA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white" spidmax="1026" v:ext="edit">
      <v:fill color="white"/>
    </o:shapedefaults>
    <o:shapelayout v:ext="edit">
      <o:idmap data="1" v:ext="edit"/>
    </o:shapelayout>
  </w:shapeDefaults>
  <w:decimalSymbol w:val="."/>
  <w:listSeparator w:val=","/>
  <w14:docId w14:val="4EDFD05A"/>
  <w15:docId w15:val="{A507384A-94BD-0F46-9F52-8C07E52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unhideWhenUsed="1"/>
    <w:lsdException w:name="footer" w:qFormat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nhideWhenUsed="1"/>
    <w:lsdException w:name="Table Grid" w:uiPriority="59"/>
    <w:lsdException w:name="Table Theme" w:semiHidden="1" w:unhideWhenUsed="1"/>
    <w:lsdException w:name="Placeholder Text" w:qFormat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styleId="a5" w:type="paragraph">
    <w:name w:val="footer"/>
    <w:basedOn w:val="a"/>
    <w:link w:val="a6"/>
    <w:unhideWhenUsed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7" w:type="paragraph">
    <w:name w:val="header"/>
    <w:basedOn w:val="a"/>
    <w:link w:val="a8"/>
    <w:uiPriority w:val="99"/>
    <w:unhideWhenUsed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8" w:type="character">
    <w:name w:val="页眉 字符"/>
    <w:basedOn w:val="a0"/>
    <w:link w:val="a7"/>
    <w:uiPriority w:val="99"/>
    <w:qFormat/>
    <w:rPr>
      <w:sz w:val="18"/>
      <w:szCs w:val="18"/>
    </w:rPr>
  </w:style>
  <w:style w:customStyle="1" w:styleId="a6" w:type="character">
    <w:name w:val="页脚 字符"/>
    <w:basedOn w:val="a0"/>
    <w:link w:val="a5"/>
    <w:uiPriority w:val="99"/>
    <w:qFormat/>
    <w:rPr>
      <w:sz w:val="18"/>
      <w:szCs w:val="18"/>
    </w:rPr>
  </w:style>
  <w:style w:styleId="a9" w:type="character">
    <w:name w:val="Placeholder Text"/>
    <w:basedOn w:val="a0"/>
    <w:uiPriority w:val="99"/>
    <w:semiHidden/>
    <w:qFormat/>
    <w:rPr>
      <w:color w:val="808080"/>
    </w:rPr>
  </w:style>
  <w:style w:customStyle="1" w:styleId="a4" w:type="character">
    <w:name w:val="批注框文本 字符"/>
    <w:basedOn w:val="a0"/>
    <w:link w:val="a3"/>
    <w:uiPriority w:val="99"/>
    <w:semiHidden/>
    <w:qFormat/>
    <w:rPr>
      <w:sz w:val="18"/>
      <w:szCs w:val="18"/>
    </w:rPr>
  </w:style>
  <w:style w:customStyle="1" w:styleId="1" w:type="character">
    <w:name w:val="样式1"/>
    <w:basedOn w:val="a0"/>
    <w:uiPriority w:val="1"/>
    <w:qFormat/>
    <w:rPr>
      <w:rFonts w:eastAsia="华文仿宋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11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_rels/settings.xml.rels><?xml version="1.0" encoding="UTF-8" standalone="no"?>
<Relationships xmlns="http://schemas.openxmlformats.org/package/2006/relationships">
<Relationship Id="rId1" Target="file:///D:/&#20844;&#21496;&#36164;&#26009;/a-&#20844;&#21496;&#38144;&#21806;/&#24191;&#24030;&#26059;&#36798;&#26816;&#27979;/XD&#20008;CX28C%20&#26816;&#39564;&#25253;&#21578;-2.dotx" TargetMode="External" Type="http://schemas.openxmlformats.org/officeDocument/2006/relationships/attachedTemplat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D:\公司资料\a-公司销售\广州旋达检测\XD丨CX28C 检验报告-2.dotx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2020-12-14T09:01:00Z</dcterms:created>
  <dc:creator>SA</dc:creator>
  <cp:keywords>广东旋达检测技术服务有限公司</cp:keywords>
  <cp:lastModifiedBy>邓 志国</cp:lastModifiedBy>
  <dcterms:modified xsi:type="dcterms:W3CDTF">2021-01-15T06:47:00Z</dcterms:modified>
  <cp:revision>6</cp:revision>
  <dc:title>收样日期丨委托单位丨样品名称丨检验报告丨报告编号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2052-11.1.0.9828</vt:lpwstr>
  </property>
</Properties>
</file>